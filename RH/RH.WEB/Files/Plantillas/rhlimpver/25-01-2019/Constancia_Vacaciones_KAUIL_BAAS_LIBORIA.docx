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44" w:rsidRPr="00CE4A5A" w:rsidRDefault="00AD73C4" w:rsidP="00B962AE">
      <w:pPr>
        <w:jc w:val="center"/>
        <w:rPr>
          <w:b/>
        </w:rPr>
      </w:pPr>
      <w:r>
        <w:rPr>
          <w:b/>
        </w:rPr>
        <w:t xml:space="preserve">CONSTANCIA DE </w:t>
      </w:r>
      <w:r w:rsidR="00B962AE" w:rsidRPr="00CE4A5A">
        <w:rPr>
          <w:b/>
        </w:rPr>
        <w:t>VACACIONES</w:t>
      </w:r>
    </w:p>
    <w:p w:rsidR="00B962AE" w:rsidRDefault="00B962AE" w:rsidP="00B962AE">
      <w:pPr>
        <w:jc w:val="center"/>
      </w:pPr>
      <w:r>
        <w:t>DATOS PERSONALES</w:t>
      </w:r>
    </w:p>
    <w:p w:rsidR="009239DF" w:rsidRDefault="009239DF" w:rsidP="00E04DEA">
      <w:pPr>
        <w:jc w:val="both"/>
        <w:sectPr w:rsidR="009239DF" w:rsidSect="00FF5844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39DF" w:rsidRDefault="00E04DEA" w:rsidP="00E04DEA">
      <w:pPr>
        <w:jc w:val="both"/>
      </w:pPr>
      <w:r>
        <w:t>EMPRESA:</w:t>
      </w:r>
      <w:r w:rsidRPr="00E04DEA">
        <w:t xml:space="preserve"> </w:t>
      </w:r>
      <w:proofErr w:type="spellStart"/>
      <w:proofErr w:type="spellEnd"/>
      <w:r>
        <w:rPr>
          <w:b/>
        </w:rPr>
        <w:t>SEIF CONSULTORIA EN ACCION MEXICANA SC</w:t>
      </w:r>
      <w:r w:rsidR="009239DF">
        <w:tab/>
      </w:r>
      <w:r w:rsidR="009239DF">
        <w:tab/>
      </w:r>
    </w:p>
    <w:p w:rsidR="009239DF" w:rsidRDefault="00E04DEA" w:rsidP="009239DF">
      <w:pPr>
        <w:spacing w:after="100" w:afterAutospacing="1"/>
        <w:rPr>
          <w:b/>
        </w:rPr>
      </w:pPr>
      <w:r>
        <w:t xml:space="preserve">NOMBRE: </w:t>
      </w:r>
      <w:r>
        <w:rPr>
          <w:b/>
        </w:rPr>
        <w:t>LIBORIA</w:t>
      </w:r>
      <w:r w:rsidR="009239DF">
        <w:rPr>
          <w:b/>
        </w:rPr>
        <w:t xml:space="preserve"> </w:t>
      </w:r>
      <w:r>
        <w:rPr>
          <w:b/>
        </w:rPr>
        <w:t>KAUIL</w:t>
      </w:r>
      <w:r w:rsidR="009239DF">
        <w:rPr>
          <w:b/>
        </w:rPr>
        <w:t xml:space="preserve"> </w:t>
      </w:r>
      <w:r>
        <w:rPr>
          <w:b/>
        </w:rPr>
        <w:t>BAAS</w:t>
      </w:r>
    </w:p>
    <w:p w:rsidR="00532FA4" w:rsidRPr="00532FA4" w:rsidRDefault="00532FA4" w:rsidP="009239DF">
      <w:pPr>
        <w:spacing w:after="100" w:afterAutospacing="1"/>
        <w:rPr>
          <w:b/>
          <w:u w:val="single"/>
        </w:rPr>
      </w:pPr>
      <w:r>
        <w:t xml:space="preserve">DEPARTAMENTO: </w:t>
      </w:r>
      <w:r>
        <w:rPr>
          <w:b/>
        </w:rPr>
        <w:t>AYUDANTE</w:t>
      </w:r>
    </w:p>
    <w:p w:rsidR="009239DF" w:rsidRDefault="009239DF" w:rsidP="009239DF">
      <w:pPr>
        <w:spacing w:after="100" w:afterAutospacing="1"/>
        <w:rPr>
          <w:b/>
        </w:rPr>
      </w:pPr>
      <w:r>
        <w:t>FECHA DE INGRESO</w:t>
      </w:r>
      <w:r w:rsidR="00E04DEA">
        <w:t>:</w:t>
      </w:r>
      <w:r w:rsidR="00E04DEA" w:rsidRPr="00E04DEA">
        <w:t xml:space="preserve"> </w:t>
      </w:r>
      <w:proofErr w:type="spellStart"/>
      <w:proofErr w:type="spellEnd"/>
      <w:r>
        <w:rPr>
          <w:b/>
        </w:rPr>
        <w:t>01/11/2012</w:t>
      </w:r>
    </w:p>
    <w:p w:rsidR="009239DF" w:rsidRDefault="009239DF" w:rsidP="009239DF">
      <w:pPr>
        <w:spacing w:after="100" w:afterAutospacing="1"/>
        <w:ind w:left="708" w:hanging="708"/>
        <w:rPr>
          <w:b/>
        </w:rPr>
      </w:pPr>
      <w:r>
        <w:t xml:space="preserve">FECHA: </w:t>
      </w:r>
      <w:proofErr w:type="spellStart"/>
      <w:proofErr w:type="spellEnd"/>
      <w:r>
        <w:rPr>
          <w:b/>
        </w:rPr>
        <w:t>25/01/2019</w:t>
      </w:r>
    </w:p>
    <w:p w:rsidR="009239DF" w:rsidRDefault="00E04DEA" w:rsidP="00532FA4">
      <w:pPr>
        <w:spacing w:after="100" w:afterAutospacing="1"/>
        <w:ind w:left="708" w:hanging="708"/>
        <w:sectPr w:rsidR="009239DF" w:rsidSect="009239DF">
          <w:type w:val="continuous"/>
          <w:pgSz w:w="12240" w:h="15840"/>
          <w:pgMar w:top="1417" w:right="1701" w:bottom="1417" w:left="1701" w:header="708" w:footer="708" w:gutter="0"/>
          <w:cols w:num="2" w:space="720" w:equalWidth="0">
            <w:col w:w="5160" w:space="720"/>
            <w:col w:w="2958"/>
          </w:cols>
          <w:docGrid w:linePitch="360"/>
        </w:sectPr>
      </w:pPr>
      <w:r>
        <w:t>PUESTO:</w:t>
      </w:r>
      <w:r w:rsidRPr="00E04DEA">
        <w:t xml:space="preserve"> </w:t>
      </w:r>
      <w:r>
        <w:rPr>
          <w:b/>
        </w:rPr>
        <w:t>AUXILIAR DE LIMPIEZA</w:t>
      </w:r>
    </w:p>
    <w:p w:rsidR="00B962AE" w:rsidRDefault="00B962AE" w:rsidP="00B962AE">
      <w:pPr>
        <w:jc w:val="center"/>
      </w:pPr>
    </w:p>
    <w:p w:rsidR="00CD64C6" w:rsidRDefault="00CD64C6" w:rsidP="00B962AE">
      <w:pPr>
        <w:jc w:val="center"/>
      </w:pPr>
      <w:r>
        <w:t>DATOS DE LAS VACACIONES</w:t>
      </w:r>
    </w:p>
    <w:p w:rsidR="00CD64C6" w:rsidRDefault="00CD64C6" w:rsidP="00CD64C6">
      <w:pPr>
        <w:jc w:val="both"/>
      </w:pPr>
      <w:r>
        <w:t>Por medio de la presente solicito disfrutar mis vacaciones correspondientes.</w:t>
      </w:r>
    </w:p>
    <w:p w:rsidR="00532FA4" w:rsidRDefault="00532FA4" w:rsidP="00CD64C6">
      <w:pPr>
        <w:jc w:val="both"/>
        <w:sectPr w:rsidR="00532FA4" w:rsidSect="009239D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32FA4" w:rsidRDefault="00CD64C6" w:rsidP="00CD64C6">
      <w:pPr>
        <w:jc w:val="both"/>
        <w:rPr>
          <w:b/>
        </w:rPr>
      </w:pPr>
      <w:r>
        <w:t>PERIODO:</w:t>
      </w:r>
      <w:r w:rsidRPr="00CD64C6">
        <w:t xml:space="preserve"> </w:t>
      </w:r>
      <w:r>
        <w:rPr>
          <w:b/>
        </w:rPr>
        <w:t>11</w:t>
      </w:r>
    </w:p>
    <w:p w:rsidR="00532FA4" w:rsidRDefault="00532FA4" w:rsidP="00CD64C6">
      <w:pPr>
        <w:jc w:val="both"/>
        <w:rPr>
          <w:b/>
        </w:rPr>
      </w:pPr>
      <w:r>
        <w:t>A PARTIR DEL:</w:t>
      </w:r>
      <w:r w:rsidRPr="00CD64C6">
        <w:t xml:space="preserve"> </w:t>
      </w:r>
      <w:proofErr w:type="spellStart"/>
      <w:proofErr w:type="spellEnd"/>
      <w:r>
        <w:rPr>
          <w:b/>
        </w:rPr>
        <w:t>03/04/2018</w:t>
      </w:r>
    </w:p>
    <w:p w:rsidR="00532FA4" w:rsidRDefault="00CD64C6" w:rsidP="00CD64C6">
      <w:pPr>
        <w:jc w:val="both"/>
        <w:rPr>
          <w:b/>
        </w:rPr>
      </w:pPr>
      <w:r>
        <w:t>AÑO:</w:t>
      </w:r>
      <w:r w:rsidR="003D55FC" w:rsidRPr="003D55FC">
        <w:rPr>
          <w:b/>
        </w:rPr>
        <w:t xml:space="preserve"> </w:t>
      </w:r>
      <w:proofErr w:type="spellStart"/>
      <w:proofErr w:type="spellEnd"/>
      <w:r>
        <w:rPr>
          <w:b/>
        </w:rPr>
        <w:t>2018</w:t>
      </w:r>
    </w:p>
    <w:p w:rsidR="00CD64C6" w:rsidRDefault="008C66B0" w:rsidP="00532FA4">
      <w:r>
        <w:t>HASTA EL DÍ</w:t>
      </w:r>
      <w:bookmarkStart w:id="0" w:name="_GoBack"/>
      <w:bookmarkEnd w:id="0"/>
      <w:r w:rsidR="00C92970">
        <w:t>A:</w:t>
      </w:r>
      <w:r w:rsidR="00C92970" w:rsidRPr="00C92970">
        <w:t xml:space="preserve"> </w:t>
      </w:r>
      <w:proofErr w:type="spellStart"/>
      <w:proofErr w:type="spellEnd"/>
      <w:r>
        <w:rPr>
          <w:b/>
        </w:rPr>
        <w:t>20/04/2018</w:t>
      </w:r>
    </w:p>
    <w:p w:rsidR="00532FA4" w:rsidRDefault="00532FA4" w:rsidP="00CD64C6">
      <w:pPr>
        <w:jc w:val="both"/>
        <w:sectPr w:rsidR="00532FA4" w:rsidSect="00532FA4">
          <w:type w:val="continuous"/>
          <w:pgSz w:w="12240" w:h="15840"/>
          <w:pgMar w:top="1417" w:right="1701" w:bottom="1417" w:left="1701" w:header="708" w:footer="708" w:gutter="0"/>
          <w:cols w:num="2" w:space="720" w:equalWidth="0">
            <w:col w:w="4059" w:space="720"/>
            <w:col w:w="4059"/>
          </w:cols>
          <w:docGrid w:linePitch="360"/>
        </w:sectPr>
      </w:pPr>
    </w:p>
    <w:p w:rsidR="00C92970" w:rsidRDefault="008C66B0" w:rsidP="00CD64C6">
      <w:pPr>
        <w:jc w:val="both"/>
      </w:pPr>
      <w:r>
        <w:t>DEBIÉ</w:t>
      </w:r>
      <w:r w:rsidR="00C92970">
        <w:t>NDOME PRESENTAR EL:</w:t>
      </w:r>
      <w:r w:rsidR="00C92970" w:rsidRPr="00C92970">
        <w:t xml:space="preserve"> </w:t>
      </w:r>
      <w:r>
        <w:rPr>
          <w:b/>
        </w:rPr>
        <w:t>21/04/2018</w:t>
      </w:r>
    </w:p>
    <w:p w:rsidR="00C92970" w:rsidRDefault="00C92970" w:rsidP="00CD64C6">
      <w:pPr>
        <w:jc w:val="both"/>
      </w:pPr>
      <w:r>
        <w:t>DISFRUTARÉ DE:</w:t>
      </w:r>
      <w:r w:rsidRPr="00C92970">
        <w:t xml:space="preserve"> </w:t>
      </w:r>
      <w:proofErr w:type="spellStart"/>
      <w:proofErr w:type="spellEnd"/>
      <w:r>
        <w:rPr>
          <w:b/>
        </w:rPr>
        <w:t>16</w:t>
      </w:r>
      <w:r>
        <w:t xml:space="preserve"> DÍAS</w:t>
      </w:r>
    </w:p>
    <w:p w:rsidR="00C92970" w:rsidRDefault="00C92970" w:rsidP="00CD64C6">
      <w:pPr>
        <w:jc w:val="both"/>
      </w:pPr>
      <w:r>
        <w:t>DISFRUTADOS ANTERIORMENTE:</w:t>
      </w:r>
      <w:r w:rsidRPr="00C92970">
        <w:t xml:space="preserve"> </w:t>
      </w:r>
      <w:proofErr w:type="spellStart"/>
      <w:proofErr w:type="spellEnd"/>
      <w:r>
        <w:rPr>
          <w:b/>
        </w:rPr>
        <w:t>0</w:t>
      </w:r>
    </w:p>
    <w:p w:rsidR="00C92970" w:rsidRDefault="00C92970" w:rsidP="00CD64C6">
      <w:pPr>
        <w:jc w:val="both"/>
      </w:pPr>
      <w:r>
        <w:t>PENDIENTES:</w:t>
      </w:r>
      <w:r w:rsidRPr="00C92970">
        <w:t xml:space="preserve"> </w:t>
      </w:r>
      <w:proofErr w:type="spellStart"/>
      <w:proofErr w:type="spellEnd"/>
      <w:r>
        <w:rPr>
          <w:b/>
        </w:rPr>
        <w:t>0</w:t>
      </w:r>
    </w:p>
    <w:p w:rsidR="00C92970" w:rsidRDefault="00C92970" w:rsidP="00C92970">
      <w:pPr>
        <w:jc w:val="center"/>
      </w:pPr>
    </w:p>
    <w:p w:rsidR="00C92970" w:rsidRDefault="00AD73C4" w:rsidP="00C92970">
      <w:pPr>
        <w:jc w:val="center"/>
      </w:pPr>
      <w:proofErr w:type="spellStart"/>
      <w:r>
        <w:t>Vo</w:t>
      </w:r>
      <w:proofErr w:type="spellEnd"/>
      <w:r>
        <w:t>. Bo.</w:t>
      </w:r>
    </w:p>
    <w:p w:rsidR="00C92970" w:rsidRDefault="00E04DEA" w:rsidP="00E04DEA">
      <w:pPr>
        <w:jc w:val="both"/>
      </w:pPr>
      <w:r>
        <w:t>SI___</w:t>
      </w:r>
      <w:r>
        <w:tab/>
        <w:t>NO___</w:t>
      </w:r>
    </w:p>
    <w:p w:rsidR="00E04DEA" w:rsidRDefault="004D5471" w:rsidP="00E04DEA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1646555</wp:posOffset>
                </wp:positionV>
                <wp:extent cx="2041525" cy="24384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52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414E" w:rsidRDefault="0075414E" w:rsidP="0075414E">
                            <w:pPr>
                              <w:pBdr>
                                <w:top w:val="single" w:sz="4" w:space="1" w:color="000000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2.2pt;margin-top:129.65pt;width:160.75pt;height:1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Hvgw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" stroked="f">
                <v:textbox>
                  <w:txbxContent>
                    <w:p w:rsidR="0075414E" w:rsidRDefault="0075414E" w:rsidP="0075414E">
                      <w:pPr>
                        <w:pBdr>
                          <w:top w:val="single" w:sz="4" w:space="1" w:color="000000"/>
                        </w:pBd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1646555</wp:posOffset>
                </wp:positionV>
                <wp:extent cx="1971675" cy="243840"/>
                <wp:effectExtent l="3175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414E" w:rsidRDefault="00FF4448" w:rsidP="0075414E">
                            <w:pPr>
                              <w:pBdr>
                                <w:top w:val="single" w:sz="4" w:space="1" w:color="000000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49.45pt;margin-top:129.65pt;width:155.25pt;height:19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BuhAIAABYFAAAOAAAAZHJzL2Uyb0RvYy54bWysVNmO0zAUfUfiHyy/d7KQLomajmahCGlY&#10;pBk+wLWdxsKxje02GRD/zrXTds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" stroked="f">
                <v:textbox>
                  <w:txbxContent>
                    <w:p w:rsidR="0075414E" w:rsidRDefault="00FF4448" w:rsidP="0075414E">
                      <w:pPr>
                        <w:pBdr>
                          <w:top w:val="single" w:sz="4" w:space="1" w:color="000000"/>
                        </w:pBd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RH</w:t>
                      </w:r>
                    </w:p>
                  </w:txbxContent>
                </v:textbox>
              </v:shape>
            </w:pict>
          </mc:Fallback>
        </mc:AlternateContent>
      </w:r>
      <w:r w:rsidRPr="003A71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1646555</wp:posOffset>
                </wp:positionV>
                <wp:extent cx="1870075" cy="24384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4CAE" w:rsidRDefault="00214CAE" w:rsidP="00214CAE">
                            <w:pPr>
                              <w:pBdr>
                                <w:top w:val="single" w:sz="4" w:space="1" w:color="000000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COLABORADOR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7.95pt;margin-top:129.65pt;width:147.25pt;height:19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" stroked="f">
                <v:textbox>
                  <w:txbxContent>
                    <w:p w:rsidR="00214CAE" w:rsidRDefault="00214CAE" w:rsidP="00214CAE">
                      <w:pPr>
                        <w:pBdr>
                          <w:top w:val="single" w:sz="4" w:space="1" w:color="000000"/>
                        </w:pBd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COLABORADOR</w:t>
                      </w:r>
                    </w:p>
                  </w:txbxContent>
                </v:textbox>
              </v:shape>
            </w:pict>
          </mc:Fallback>
        </mc:AlternateContent>
      </w:r>
      <w:r w:rsidR="00AD73C4">
        <w:t>O</w:t>
      </w:r>
      <w:r w:rsidR="00FF4448">
        <w:t>B</w:t>
      </w:r>
      <w:r w:rsidR="00214CAE">
        <w:t>SERVACIONES:________________________________________________________</w:t>
      </w:r>
    </w:p>
    <w:sectPr w:rsidR="00E04DEA" w:rsidSect="009239D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917" w:rsidRDefault="00E30917" w:rsidP="00011864">
      <w:pPr>
        <w:spacing w:after="0" w:line="240" w:lineRule="auto"/>
      </w:pPr>
      <w:r>
        <w:separator/>
      </w:r>
    </w:p>
  </w:endnote>
  <w:endnote w:type="continuationSeparator" w:id="0">
    <w:p w:rsidR="00E30917" w:rsidRDefault="00E30917" w:rsidP="0001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864" w:rsidRDefault="004D547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24765</wp:posOffset>
          </wp:positionH>
          <wp:positionV relativeFrom="paragraph">
            <wp:posOffset>-635</wp:posOffset>
          </wp:positionV>
          <wp:extent cx="466725" cy="428625"/>
          <wp:effectExtent l="0" t="0" r="0" b="0"/>
          <wp:wrapNone/>
          <wp:docPr id="2" name="Imagen 5" descr="Simb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Simbol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15EC">
      <w:rPr>
        <w:noProof/>
        <w:lang w:eastAsia="es-MX"/>
      </w:rPr>
      <mc:AlternateContent>
        <mc:Choice Requires="wps">
          <w:drawing>
            <wp:inline distT="0" distB="0" distL="0" distR="0">
              <wp:extent cx="5610860" cy="457200"/>
              <wp:effectExtent l="0" t="0" r="0" b="0"/>
              <wp:docPr id="3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457200"/>
                      </a:xfrm>
                      <a:prstGeom prst="rect">
                        <a:avLst/>
                      </a:prstGeom>
                      <a:solidFill>
                        <a:srgbClr val="003366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w14:anchorId="399342DF" id="Rectangle 3" o:spid="_x0000_s1026" style="width:441.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" fillcolor="#036" stroked="f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917" w:rsidRDefault="00E30917" w:rsidP="00011864">
      <w:pPr>
        <w:spacing w:after="0" w:line="240" w:lineRule="auto"/>
      </w:pPr>
      <w:r>
        <w:separator/>
      </w:r>
    </w:p>
  </w:footnote>
  <w:footnote w:type="continuationSeparator" w:id="0">
    <w:p w:rsidR="00E30917" w:rsidRDefault="00E30917" w:rsidP="00011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864" w:rsidRDefault="004D5471">
    <w:pPr>
      <w:pStyle w:val="Encabezado"/>
    </w:pPr>
    <w:r w:rsidRPr="003F0FAF">
      <w:rPr>
        <w:b/>
        <w:noProof/>
        <w:lang w:eastAsia="es-MX"/>
      </w:rPr>
      <mc:AlternateContent>
        <mc:Choice Requires="wps">
          <w:drawing>
            <wp:inline distT="0" distB="0" distL="0" distR="0">
              <wp:extent cx="5610860" cy="209550"/>
              <wp:effectExtent l="0" t="0" r="0" b="0"/>
              <wp:docPr id="2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209550"/>
                      </a:xfrm>
                      <a:prstGeom prst="rect">
                        <a:avLst/>
                      </a:prstGeom>
                      <a:solidFill>
                        <a:srgbClr val="969696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w14:anchorId="07AAB954" id="Rectangle 2" o:spid="_x0000_s1026" style="width:441.8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" fillcolor="#969696" stroked="f">
              <w10:anchorlock/>
            </v:rect>
          </w:pict>
        </mc:Fallback>
      </mc:AlternateContent>
    </w:r>
    <w:r w:rsidRPr="003F0FAF">
      <w:rPr>
        <w:b/>
        <w:noProof/>
        <w:lang w:eastAsia="es-MX"/>
      </w:rPr>
      <mc:AlternateContent>
        <mc:Choice Requires="wps">
          <w:drawing>
            <wp:inline distT="0" distB="0" distL="0" distR="0">
              <wp:extent cx="5610860" cy="247650"/>
              <wp:effectExtent l="0" t="0" r="0" b="0"/>
              <wp:docPr id="2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247650"/>
                      </a:xfrm>
                      <a:prstGeom prst="rect">
                        <a:avLst/>
                      </a:prstGeom>
                      <a:solidFill>
                        <a:srgbClr val="003366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w14:anchorId="21DD8C26" id="Rectangle 1" o:spid="_x0000_s1026" style="width:441.8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" fillcolor="#036" stroked="f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71"/>
    <w:rsid w:val="00011864"/>
    <w:rsid w:val="000857DE"/>
    <w:rsid w:val="001321F8"/>
    <w:rsid w:val="00214CAE"/>
    <w:rsid w:val="003D55FC"/>
    <w:rsid w:val="003F3C3B"/>
    <w:rsid w:val="004D5471"/>
    <w:rsid w:val="00532FA4"/>
    <w:rsid w:val="006D1776"/>
    <w:rsid w:val="0075414E"/>
    <w:rsid w:val="00822BA9"/>
    <w:rsid w:val="008C66B0"/>
    <w:rsid w:val="009239DF"/>
    <w:rsid w:val="00A72478"/>
    <w:rsid w:val="00AD73C4"/>
    <w:rsid w:val="00B475B8"/>
    <w:rsid w:val="00B962AE"/>
    <w:rsid w:val="00C92970"/>
    <w:rsid w:val="00CD64C6"/>
    <w:rsid w:val="00CE4A5A"/>
    <w:rsid w:val="00E04DEA"/>
    <w:rsid w:val="00E30917"/>
    <w:rsid w:val="00FC3191"/>
    <w:rsid w:val="00FF4448"/>
    <w:rsid w:val="00FF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8C7C1"/>
  <w15:chartTrackingRefBased/>
  <w15:docId w15:val="{643DE07B-BC24-44C9-838C-806DA09C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58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96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CAE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011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186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011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186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arrollo\AppData\Roaming\Skype\My%20Skype%20Received%20Files\CONSTANCIA%20DE%20VACAC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B42D3-F974-42E3-87A8-820DDE3B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CONSTANCIA DE VACACIONES.dot</Template>
  <TotalTime>29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INSOFT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Gustavo Valderrama</cp:lastModifiedBy>
  <cp:revision>7</cp:revision>
  <dcterms:created xsi:type="dcterms:W3CDTF">2016-06-17T14:53:00Z</dcterms:created>
  <dcterms:modified xsi:type="dcterms:W3CDTF">2016-12-29T18:11:00Z</dcterms:modified>
</cp:coreProperties>
</file>